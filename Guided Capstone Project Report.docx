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2E3D" w14:textId="55305C96" w:rsidR="00CB774D" w:rsidRDefault="00CB774D" w:rsidP="00CB774D">
      <w:pPr>
        <w:jc w:val="center"/>
        <w:rPr>
          <w:rStyle w:val="Strong"/>
        </w:rPr>
      </w:pPr>
      <w:r w:rsidRPr="00CB774D">
        <w:rPr>
          <w:rStyle w:val="Strong"/>
        </w:rPr>
        <w:t>Big Mountain Ski Resort Pricing Analysis Summary</w:t>
      </w:r>
    </w:p>
    <w:p w14:paraId="3B5CD1A4" w14:textId="7915C0AB" w:rsidR="00CB774D" w:rsidRPr="00CB774D" w:rsidRDefault="00CB774D" w:rsidP="00CB774D">
      <w:pPr>
        <w:jc w:val="center"/>
        <w:rPr>
          <w:rStyle w:val="Strong"/>
        </w:rPr>
      </w:pPr>
      <w:r>
        <w:rPr>
          <w:rStyle w:val="Strong"/>
        </w:rPr>
        <w:t>By Xiangnan Shi</w:t>
      </w:r>
    </w:p>
    <w:p w14:paraId="0ADF58CC" w14:textId="72400C9E" w:rsidR="00CB774D" w:rsidRDefault="00CB774D">
      <w:r>
        <w:t xml:space="preserve">This report summarizes the process of analyzing the correlation between ski resort ticket price and common resort facilities and using the findings to guide the pricing strategy and </w:t>
      </w:r>
      <w:r w:rsidR="00B83CE4">
        <w:t>decision making</w:t>
      </w:r>
      <w:r>
        <w:t xml:space="preserve"> of future facility improvement.</w:t>
      </w:r>
    </w:p>
    <w:p w14:paraId="612BBB7B" w14:textId="612F9D4F" w:rsidR="00FC7B79" w:rsidRPr="002036B7" w:rsidRDefault="00CB774D" w:rsidP="00D662B6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2036B7">
        <w:rPr>
          <w:b/>
          <w:bCs/>
        </w:rPr>
        <w:t xml:space="preserve">Ticket </w:t>
      </w:r>
      <w:r w:rsidR="00ED7BB0" w:rsidRPr="002036B7">
        <w:rPr>
          <w:b/>
          <w:bCs/>
        </w:rPr>
        <w:t>P</w:t>
      </w:r>
      <w:r w:rsidRPr="002036B7">
        <w:rPr>
          <w:b/>
          <w:bCs/>
        </w:rPr>
        <w:t xml:space="preserve">rice vs </w:t>
      </w:r>
      <w:r w:rsidR="00ED7BB0" w:rsidRPr="002036B7">
        <w:rPr>
          <w:b/>
          <w:bCs/>
        </w:rPr>
        <w:t>Resort Fe</w:t>
      </w:r>
      <w:r w:rsidRPr="002036B7">
        <w:rPr>
          <w:b/>
          <w:bCs/>
        </w:rPr>
        <w:t>atures</w:t>
      </w:r>
    </w:p>
    <w:p w14:paraId="7707CBBF" w14:textId="0E4157D0" w:rsidR="00CB774D" w:rsidRDefault="00CB774D" w:rsidP="00D662B6">
      <w:r>
        <w:t xml:space="preserve">An exploratory data analysis (EDA) was conducted from a high level to look into the correlation between ticket price and facility features. </w:t>
      </w:r>
      <w:r w:rsidR="00ED7BB0">
        <w:t xml:space="preserve">A clear connection was found in several features, such as total chairs, number of runs and open days as illustrated in the graphs. </w:t>
      </w:r>
    </w:p>
    <w:p w14:paraId="7BD27743" w14:textId="196B1CA7" w:rsidR="00ED7BB0" w:rsidRDefault="00ED7BB0" w:rsidP="00CB774D">
      <w:pPr>
        <w:pStyle w:val="ListParagraph"/>
      </w:pPr>
    </w:p>
    <w:p w14:paraId="417872D9" w14:textId="5320FB71" w:rsidR="00ED7BB0" w:rsidRDefault="00ED7BB0" w:rsidP="00CB774D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A49F64" wp14:editId="7B4A398B">
            <wp:simplePos x="0" y="0"/>
            <wp:positionH relativeFrom="margin">
              <wp:align>left</wp:align>
            </wp:positionH>
            <wp:positionV relativeFrom="paragraph">
              <wp:posOffset>9857</wp:posOffset>
            </wp:positionV>
            <wp:extent cx="189547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491" y="21418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F99B2B1" wp14:editId="26690B6A">
            <wp:extent cx="189547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23C56" wp14:editId="2E2188B5">
            <wp:extent cx="190500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04CC" w14:textId="082A0638" w:rsidR="002036B7" w:rsidRPr="00D662B6" w:rsidRDefault="002036B7" w:rsidP="00D662B6">
      <w:r w:rsidRPr="00D662B6">
        <w:t xml:space="preserve">As a result of the EDA, it was believed that a resort’s price can be </w:t>
      </w:r>
      <w:r w:rsidR="00D662B6" w:rsidRPr="00D662B6">
        <w:t>reflected</w:t>
      </w:r>
      <w:r w:rsidRPr="00D662B6">
        <w:t xml:space="preserve"> by its facility features and a model can be built </w:t>
      </w:r>
      <w:r w:rsidR="00B83CE4">
        <w:t>accordingly</w:t>
      </w:r>
      <w:r w:rsidRPr="00D662B6">
        <w:t xml:space="preserve"> to predict a reasonable price. </w:t>
      </w:r>
    </w:p>
    <w:p w14:paraId="0BEFDB1B" w14:textId="62C85275" w:rsidR="00CB774D" w:rsidRPr="00D662B6" w:rsidRDefault="002036B7" w:rsidP="00D662B6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D662B6">
        <w:rPr>
          <w:b/>
          <w:bCs/>
        </w:rPr>
        <w:t>Build A</w:t>
      </w:r>
      <w:r w:rsidR="00ED7BB0" w:rsidRPr="00D662B6">
        <w:rPr>
          <w:b/>
          <w:bCs/>
        </w:rPr>
        <w:t xml:space="preserve"> Pricing Model</w:t>
      </w:r>
    </w:p>
    <w:p w14:paraId="4B05C89D" w14:textId="7C7EFB9E" w:rsidR="00ED7BB0" w:rsidRDefault="002036B7">
      <w:r>
        <w:t>Two types of models, Linear Regression and Random Forest, have been built and evaluated</w:t>
      </w:r>
      <w:r w:rsidR="00863268">
        <w:t>. As a result, Random Forest model perform</w:t>
      </w:r>
      <w:r w:rsidR="00B83CE4">
        <w:t>ed</w:t>
      </w:r>
      <w:r w:rsidR="00863268">
        <w:t xml:space="preserve"> slightly better than the other and show</w:t>
      </w:r>
      <w:r w:rsidR="00B83CE4">
        <w:t>ed</w:t>
      </w:r>
      <w:r w:rsidR="00863268">
        <w:t xml:space="preserve"> lower mean absolute error. </w:t>
      </w:r>
      <w:r w:rsidR="00D662B6">
        <w:t xml:space="preserve">Thus, it </w:t>
      </w:r>
      <w:r w:rsidR="00B83CE4">
        <w:t>wa</w:t>
      </w:r>
      <w:r w:rsidR="00D662B6">
        <w:t>s chosen for further analysis.</w:t>
      </w:r>
      <w:r>
        <w:t xml:space="preserve"> </w:t>
      </w:r>
    </w:p>
    <w:p w14:paraId="2402AFF0" w14:textId="259077DC" w:rsidR="00CB774D" w:rsidRPr="00D662B6" w:rsidRDefault="00D662B6" w:rsidP="00D662B6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D662B6">
        <w:rPr>
          <w:b/>
          <w:bCs/>
        </w:rPr>
        <w:t xml:space="preserve">Model Deployment and </w:t>
      </w:r>
      <w:r w:rsidR="00CB774D" w:rsidRPr="00D662B6">
        <w:rPr>
          <w:b/>
          <w:bCs/>
        </w:rPr>
        <w:t>Result</w:t>
      </w:r>
    </w:p>
    <w:p w14:paraId="3252F768" w14:textId="0D6567B2" w:rsidR="00D662B6" w:rsidRDefault="00D662B6">
      <w:r>
        <w:t xml:space="preserve">The above model was deployed on all data set to predict a reasonable ticket price. The modeled price is $95.87, which is higher than current price of $81. In addition, the model </w:t>
      </w:r>
      <w:r w:rsidR="00B83CE4">
        <w:t>evaluated</w:t>
      </w:r>
      <w:r>
        <w:t xml:space="preserve"> a few scenarios where facility features are change</w:t>
      </w:r>
      <w:r w:rsidR="00B83CE4">
        <w:t>d</w:t>
      </w:r>
      <w:r>
        <w:t>, such as closing runs, adding a chair lift, adding snow making area, etc.</w:t>
      </w:r>
      <w:r w:rsidR="00B83CE4">
        <w:t xml:space="preserve">, and predicted price change in each scenario. </w:t>
      </w:r>
    </w:p>
    <w:p w14:paraId="09EC4B0E" w14:textId="71813BCE" w:rsidR="00CB774D" w:rsidRPr="00D662B6" w:rsidRDefault="00D662B6" w:rsidP="00D662B6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Recommendations</w:t>
      </w:r>
    </w:p>
    <w:p w14:paraId="138508E7" w14:textId="2E82D4CF" w:rsidR="00D662B6" w:rsidRDefault="00D662B6">
      <w:r>
        <w:t xml:space="preserve">Based on the above analysis, several recommendations </w:t>
      </w:r>
      <w:r w:rsidR="00B83CE4">
        <w:t>were made for Blue Mountain to consider</w:t>
      </w:r>
      <w:r>
        <w:t xml:space="preserve"> </w:t>
      </w:r>
      <w:r w:rsidR="006A36BF">
        <w:t>in order to increase profit</w:t>
      </w:r>
      <w:r>
        <w:t>:</w:t>
      </w:r>
    </w:p>
    <w:p w14:paraId="6860E74B" w14:textId="2B3AAB92" w:rsidR="00D662B6" w:rsidRDefault="00D662B6" w:rsidP="00DA03B7">
      <w:pPr>
        <w:pStyle w:val="ListParagraph"/>
        <w:numPr>
          <w:ilvl w:val="1"/>
          <w:numId w:val="1"/>
        </w:numPr>
        <w:ind w:left="810"/>
      </w:pPr>
      <w:r>
        <w:t xml:space="preserve">Increase the current ticket price to $96 to reflect </w:t>
      </w:r>
      <w:r w:rsidR="006A36BF">
        <w:t>the true market price.</w:t>
      </w:r>
    </w:p>
    <w:p w14:paraId="04D4CE1E" w14:textId="6FBF62D6" w:rsidR="006A36BF" w:rsidRDefault="006A36BF" w:rsidP="00DA03B7">
      <w:pPr>
        <w:pStyle w:val="ListParagraph"/>
        <w:numPr>
          <w:ilvl w:val="1"/>
          <w:numId w:val="1"/>
        </w:numPr>
        <w:ind w:left="810"/>
      </w:pPr>
      <w:r>
        <w:t>Closing 1 run doesn’t seem to have any impact on ticket price. This can be considered to low</w:t>
      </w:r>
      <w:r w:rsidR="00DA03B7">
        <w:t>er</w:t>
      </w:r>
      <w:r>
        <w:t xml:space="preserve"> operating cost</w:t>
      </w:r>
      <w:r w:rsidR="00DA03B7">
        <w:t>.</w:t>
      </w:r>
    </w:p>
    <w:p w14:paraId="65DCCDA5" w14:textId="7DDF2547" w:rsidR="006A36BF" w:rsidRDefault="006A36BF" w:rsidP="00DA03B7">
      <w:pPr>
        <w:pStyle w:val="ListParagraph"/>
        <w:numPr>
          <w:ilvl w:val="1"/>
          <w:numId w:val="1"/>
        </w:numPr>
        <w:ind w:left="810"/>
      </w:pPr>
      <w:r>
        <w:t xml:space="preserve">Increasing vertical drop seems to be </w:t>
      </w:r>
      <w:r w:rsidR="00DA03B7">
        <w:t>very effective at raising</w:t>
      </w:r>
      <w:r>
        <w:t xml:space="preserve"> price</w:t>
      </w:r>
      <w:r w:rsidR="00DA03B7">
        <w:t xml:space="preserve">. </w:t>
      </w:r>
    </w:p>
    <w:p w14:paraId="74A61F8F" w14:textId="0577DFC6" w:rsidR="00DA03B7" w:rsidRDefault="00DA03B7" w:rsidP="00DA03B7">
      <w:pPr>
        <w:pStyle w:val="ListParagraph"/>
        <w:numPr>
          <w:ilvl w:val="1"/>
          <w:numId w:val="1"/>
        </w:numPr>
        <w:ind w:left="810"/>
      </w:pPr>
      <w:r>
        <w:t xml:space="preserve">For future facility improvement, it’s recommended to use this model to predict what the new price is likely to be. It can then be used to compare against </w:t>
      </w:r>
      <w:r w:rsidR="00FD6152">
        <w:t>the cost</w:t>
      </w:r>
      <w:r>
        <w:t xml:space="preserve"> to justify whether a</w:t>
      </w:r>
      <w:r w:rsidR="00FD6152">
        <w:t xml:space="preserve">n improvement makes economic sense. </w:t>
      </w:r>
    </w:p>
    <w:sectPr w:rsidR="00DA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34C09"/>
    <w:multiLevelType w:val="hybridMultilevel"/>
    <w:tmpl w:val="387E9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4D"/>
    <w:rsid w:val="002036B7"/>
    <w:rsid w:val="0050404F"/>
    <w:rsid w:val="006A36BF"/>
    <w:rsid w:val="00863268"/>
    <w:rsid w:val="00B83CE4"/>
    <w:rsid w:val="00CB774D"/>
    <w:rsid w:val="00D662B6"/>
    <w:rsid w:val="00DA03B7"/>
    <w:rsid w:val="00ED7BB0"/>
    <w:rsid w:val="00FC7B79"/>
    <w:rsid w:val="00FD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5AAF"/>
  <w15:chartTrackingRefBased/>
  <w15:docId w15:val="{6D18B888-4CDB-4659-8596-F45394D3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774D"/>
    <w:rPr>
      <w:b/>
      <w:bCs/>
    </w:rPr>
  </w:style>
  <w:style w:type="paragraph" w:styleId="ListParagraph">
    <w:name w:val="List Paragraph"/>
    <w:basedOn w:val="Normal"/>
    <w:uiPriority w:val="34"/>
    <w:qFormat/>
    <w:rsid w:val="00CB7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Xiangnan (Mike) Shi</dc:creator>
  <cp:keywords/>
  <dc:description/>
  <cp:lastModifiedBy>Xiangnan (Mike) Shi</cp:lastModifiedBy>
  <cp:revision>4</cp:revision>
  <dcterms:created xsi:type="dcterms:W3CDTF">2021-03-18T01:32:00Z</dcterms:created>
  <dcterms:modified xsi:type="dcterms:W3CDTF">2021-03-19T00:35:00Z</dcterms:modified>
</cp:coreProperties>
</file>